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0A" w:rsidRPr="00E22AF7" w:rsidRDefault="00C601A7" w:rsidP="0062480A">
      <w:pPr>
        <w:rPr>
          <w:u w:val="single"/>
        </w:rPr>
      </w:pPr>
      <w:r>
        <w:t>Club</w:t>
      </w:r>
      <w:r w:rsidR="00E22AF7">
        <w:t xml:space="preserve">: </w:t>
      </w:r>
    </w:p>
    <w:p w:rsidR="009B6C95" w:rsidRDefault="009B6C95" w:rsidP="0062480A"/>
    <w:p w:rsidR="0062480A" w:rsidRDefault="0062480A" w:rsidP="0062480A">
      <w:r>
        <w:t>Teacher</w:t>
      </w:r>
      <w:r w:rsidR="00C601A7">
        <w:t>/Presenter</w:t>
      </w:r>
      <w:r w:rsidR="00E22AF7">
        <w:t xml:space="preserve">: </w:t>
      </w:r>
    </w:p>
    <w:p w:rsidR="0062480A" w:rsidRDefault="0062480A" w:rsidP="0062480A"/>
    <w:p w:rsidR="0062480A" w:rsidRDefault="00AE51C2" w:rsidP="0062480A">
      <w:r>
        <w:t>Topic:</w:t>
      </w:r>
    </w:p>
    <w:p w:rsidR="00AE51C2" w:rsidRDefault="00AE51C2" w:rsidP="0062480A"/>
    <w:p w:rsidR="00AE51C2" w:rsidRDefault="00AE51C2" w:rsidP="0062480A">
      <w:r>
        <w:t>How long will it take?</w:t>
      </w:r>
    </w:p>
    <w:p w:rsidR="001C6583" w:rsidRDefault="001C6583" w:rsidP="0062480A"/>
    <w:p w:rsidR="0062480A" w:rsidRDefault="00AE51C2" w:rsidP="0062480A">
      <w:r>
        <w:t>What will students learn in this activity?</w:t>
      </w:r>
    </w:p>
    <w:p w:rsidR="0062480A" w:rsidRDefault="0062480A" w:rsidP="0062480A"/>
    <w:p w:rsidR="0062480A" w:rsidRDefault="0062480A" w:rsidP="0062480A"/>
    <w:p w:rsidR="0062480A" w:rsidRDefault="0062480A" w:rsidP="0062480A">
      <w:r>
        <w:t xml:space="preserve">How </w:t>
      </w:r>
      <w:r w:rsidR="00AE51C2">
        <w:t>will you introduce this to the students? (</w:t>
      </w:r>
      <w:proofErr w:type="gramStart"/>
      <w:r w:rsidR="00AE51C2">
        <w:t>outline</w:t>
      </w:r>
      <w:proofErr w:type="gramEnd"/>
      <w:r w:rsidR="00AE51C2">
        <w:t xml:space="preserve"> info, rules, steps, use of supplies, etc.)</w:t>
      </w:r>
    </w:p>
    <w:p w:rsidR="009B6C95" w:rsidRDefault="009B6C95" w:rsidP="0062480A"/>
    <w:p w:rsidR="009B6C95" w:rsidRDefault="009B6C95" w:rsidP="0062480A"/>
    <w:p w:rsidR="009B6C95" w:rsidRDefault="00AE51C2" w:rsidP="0062480A">
      <w:r>
        <w:t>What choices/input will students have in the activity?</w:t>
      </w:r>
    </w:p>
    <w:p w:rsidR="00AE51C2" w:rsidRDefault="00AE51C2" w:rsidP="0062480A"/>
    <w:p w:rsidR="009B6C95" w:rsidRDefault="009B6C95" w:rsidP="0062480A"/>
    <w:p w:rsidR="00AE51C2" w:rsidRDefault="00AE51C2" w:rsidP="0062480A">
      <w:r>
        <w:t>List any modifications that will be made for students, including those that don't want to do it.</w:t>
      </w:r>
    </w:p>
    <w:p w:rsidR="00AE51C2" w:rsidRDefault="00AE51C2" w:rsidP="0062480A"/>
    <w:p w:rsidR="009B6C95" w:rsidRDefault="009B6C95" w:rsidP="0062480A"/>
    <w:p w:rsidR="0062480A" w:rsidRDefault="00AE51C2" w:rsidP="0062480A">
      <w:r>
        <w:t>What supplies do you need to complete this project?</w:t>
      </w:r>
    </w:p>
    <w:p w:rsidR="00AE51C2" w:rsidRDefault="00AE51C2" w:rsidP="0062480A"/>
    <w:p w:rsidR="00AE51C2" w:rsidRDefault="00AE51C2" w:rsidP="0062480A"/>
    <w:p w:rsidR="00AE51C2" w:rsidRDefault="00AE51C2" w:rsidP="0062480A">
      <w:r>
        <w:t>How can this activity be shortened or lengthened to fit the time period allotted?</w:t>
      </w:r>
    </w:p>
    <w:p w:rsidR="00AE51C2" w:rsidRDefault="00AE51C2" w:rsidP="0062480A"/>
    <w:p w:rsidR="00AE51C2" w:rsidRDefault="00AE51C2" w:rsidP="00AE51C2">
      <w:r>
        <w:t xml:space="preserve">What supplies, steps and time period will be needed to </w:t>
      </w:r>
      <w:proofErr w:type="spellStart"/>
      <w:proofErr w:type="gramStart"/>
      <w:r>
        <w:t>clean-up</w:t>
      </w:r>
      <w:proofErr w:type="spellEnd"/>
      <w:proofErr w:type="gramEnd"/>
      <w:r>
        <w:t xml:space="preserve"> this activity?</w:t>
      </w:r>
    </w:p>
    <w:p w:rsidR="00FB0F14" w:rsidRDefault="00FB0F14" w:rsidP="00AE51C2"/>
    <w:p w:rsidR="00FB0F14" w:rsidRDefault="00FB0F14" w:rsidP="00AE51C2">
      <w:r>
        <w:t>What questions will you include in the reflection time?</w:t>
      </w:r>
      <w:bookmarkStart w:id="0" w:name="_GoBack"/>
      <w:bookmarkEnd w:id="0"/>
    </w:p>
    <w:p w:rsidR="00AE51C2" w:rsidRDefault="00AE51C2" w:rsidP="0062480A"/>
    <w:p w:rsidR="00AE51C2" w:rsidRDefault="00AE51C2" w:rsidP="0062480A"/>
    <w:p w:rsidR="009B6C95" w:rsidRDefault="00AE51C2" w:rsidP="0062480A">
      <w:r>
        <w:t>How will students share their learning with parents or other students?</w:t>
      </w:r>
      <w:r w:rsidR="00FB0F14">
        <w:t xml:space="preserve"> (</w:t>
      </w:r>
      <w:proofErr w:type="gramStart"/>
      <w:r w:rsidR="00FB0F14">
        <w:t>one</w:t>
      </w:r>
      <w:proofErr w:type="gramEnd"/>
      <w:r w:rsidR="00FB0F14">
        <w:t xml:space="preserve"> or more)</w:t>
      </w:r>
    </w:p>
    <w:p w:rsidR="00AE51C2" w:rsidRDefault="00AE51C2" w:rsidP="0062480A">
      <w:proofErr w:type="gramStart"/>
      <w:r>
        <w:t>____Display their project at the program.</w:t>
      </w:r>
      <w:proofErr w:type="gramEnd"/>
    </w:p>
    <w:p w:rsidR="00AE51C2" w:rsidRDefault="00AE51C2" w:rsidP="0062480A">
      <w:proofErr w:type="gramStart"/>
      <w:r>
        <w:t>____Show it to other students or staff.</w:t>
      </w:r>
      <w:proofErr w:type="gramEnd"/>
    </w:p>
    <w:p w:rsidR="00AE51C2" w:rsidRDefault="00AE51C2" w:rsidP="0062480A">
      <w:r>
        <w:t>____Share comments during reflection time.</w:t>
      </w:r>
    </w:p>
    <w:p w:rsidR="00AE51C2" w:rsidRDefault="00AE51C2" w:rsidP="0062480A">
      <w:proofErr w:type="gramStart"/>
      <w:r>
        <w:t>____Participate in a demonstration or performance.</w:t>
      </w:r>
      <w:proofErr w:type="gramEnd"/>
    </w:p>
    <w:p w:rsidR="00AE51C2" w:rsidRDefault="00AE51C2" w:rsidP="0062480A">
      <w:proofErr w:type="gramStart"/>
      <w:r>
        <w:t>____Take their project home with them.</w:t>
      </w:r>
      <w:proofErr w:type="gramEnd"/>
    </w:p>
    <w:p w:rsidR="00AE51C2" w:rsidRDefault="00AE51C2" w:rsidP="0062480A">
      <w:proofErr w:type="gramStart"/>
      <w:r>
        <w:t>____Talk about it with their parents.</w:t>
      </w:r>
      <w:proofErr w:type="gramEnd"/>
    </w:p>
    <w:p w:rsidR="00AE51C2" w:rsidRDefault="00AE51C2" w:rsidP="0062480A">
      <w:proofErr w:type="gramStart"/>
      <w:r>
        <w:t>____Write about it in their journals.</w:t>
      </w:r>
      <w:proofErr w:type="gramEnd"/>
    </w:p>
    <w:p w:rsidR="00AE51C2" w:rsidRDefault="00AE51C2" w:rsidP="0062480A">
      <w:r>
        <w:t xml:space="preserve">____Staff will post photos on </w:t>
      </w:r>
      <w:proofErr w:type="spellStart"/>
      <w:r>
        <w:t>facebook</w:t>
      </w:r>
      <w:proofErr w:type="spellEnd"/>
      <w:r>
        <w:t>.</w:t>
      </w:r>
    </w:p>
    <w:p w:rsidR="00AE51C2" w:rsidRDefault="00AE51C2" w:rsidP="0062480A">
      <w:r>
        <w:t>____Staff will email parents or post info at pick up area.</w:t>
      </w:r>
    </w:p>
    <w:p w:rsidR="00AE51C2" w:rsidRDefault="00AE51C2" w:rsidP="0062480A">
      <w:r>
        <w:t>____Other____________________________________________________________________</w:t>
      </w:r>
    </w:p>
    <w:p w:rsidR="00AE51C2" w:rsidRDefault="00AE51C2" w:rsidP="0062480A"/>
    <w:p w:rsidR="009B6C95" w:rsidRDefault="009B6C95" w:rsidP="0062480A"/>
    <w:p w:rsidR="009B6C95" w:rsidRDefault="009B6C95" w:rsidP="0062480A"/>
    <w:sectPr w:rsidR="009B6C95" w:rsidSect="00A3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61"/>
    <w:rsid w:val="001C6583"/>
    <w:rsid w:val="00262215"/>
    <w:rsid w:val="004556F2"/>
    <w:rsid w:val="00592CD5"/>
    <w:rsid w:val="0062480A"/>
    <w:rsid w:val="00657FE3"/>
    <w:rsid w:val="00674261"/>
    <w:rsid w:val="007A06F3"/>
    <w:rsid w:val="00866074"/>
    <w:rsid w:val="009B6C95"/>
    <w:rsid w:val="009D30F4"/>
    <w:rsid w:val="00A344F4"/>
    <w:rsid w:val="00A550BA"/>
    <w:rsid w:val="00A87FE3"/>
    <w:rsid w:val="00AE51C2"/>
    <w:rsid w:val="00BF0361"/>
    <w:rsid w:val="00C601A7"/>
    <w:rsid w:val="00D11FB0"/>
    <w:rsid w:val="00D85F5A"/>
    <w:rsid w:val="00E22AF7"/>
    <w:rsid w:val="00E66905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lind\AppData\Roaming\Microsoft\Templates\TP03000012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B4DDAD-46CE-45A9-B9D4-4083F534EA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\Users\Rosslind\AppData\Roaming\Microsoft\Templates\TP030000126.dotx</Template>
  <TotalTime>2</TotalTime>
  <Pages>1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Rosslind Harrell</dc:creator>
  <cp:lastModifiedBy>Margaret McFadden</cp:lastModifiedBy>
  <cp:revision>2</cp:revision>
  <cp:lastPrinted>2013-06-12T15:40:00Z</cp:lastPrinted>
  <dcterms:created xsi:type="dcterms:W3CDTF">2015-06-03T21:23:00Z</dcterms:created>
  <dcterms:modified xsi:type="dcterms:W3CDTF">2015-06-03T21:23:00Z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TC300001269990</vt:lpwstr>
  </property>
</Properties>
</file>